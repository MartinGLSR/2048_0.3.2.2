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ko-KR" w:bidi="si-LK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C930E9">
        <w:tc>
          <w:tcPr>
            <w:tcW w:w="9210" w:type="dxa"/>
          </w:tcPr>
          <w:p w:rsidR="00C930E9" w:rsidRPr="00ED50C4" w:rsidRDefault="00322287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projet 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Pr="00905B66" w:rsidRDefault="00CF39A8">
      <w:pPr>
        <w:rPr>
          <w:i/>
          <w:iCs/>
        </w:rPr>
      </w:pPr>
    </w:p>
    <w:p w:rsidR="004F521F" w:rsidRPr="007F154A" w:rsidRDefault="006440E1" w:rsidP="007F154A">
      <w:pPr>
        <w:pStyle w:val="Help"/>
        <w:shd w:val="clear" w:color="auto" w:fill="FFFFFF" w:themeFill="background1"/>
        <w:jc w:val="center"/>
        <w:rPr>
          <w:i w:val="0"/>
          <w:iCs w:val="0"/>
          <w:color w:val="auto"/>
        </w:rPr>
      </w:pPr>
      <w:r w:rsidRPr="007F154A">
        <w:rPr>
          <w:i w:val="0"/>
          <w:iCs w:val="0"/>
          <w:color w:val="auto"/>
        </w:rPr>
        <w:t>Création du jeu 2048</w:t>
      </w: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905B66" w:rsidP="00905B66">
      <w:pPr>
        <w:jc w:val="center"/>
        <w:rPr>
          <w:i/>
          <w:iCs/>
        </w:rPr>
      </w:pPr>
      <w:r w:rsidRPr="00905B66">
        <w:rPr>
          <w:i/>
          <w:iCs/>
          <w:noProof/>
          <w:lang w:val="fr-CH" w:eastAsia="ko-KR" w:bidi="si-L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1934001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F154A" w:rsidRDefault="00322287" w:rsidP="00905B66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  <w:t>Glauser Martin</w:t>
                            </w:r>
                          </w:p>
                          <w:p w:rsidR="004F521F" w:rsidRPr="007F154A" w:rsidRDefault="00322287" w:rsidP="00905B66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  <w:lang w:val="de-CH"/>
                              </w:rPr>
                              <w:t>Martin.GLAUSER@cpnv.ch</w:t>
                            </w:r>
                          </w:p>
                          <w:p w:rsidR="00905B66" w:rsidRPr="003300EF" w:rsidRDefault="00905B66" w:rsidP="00905B66">
                            <w:pPr>
                              <w:ind w:left="-567" w:firstLine="567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2.3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" filled="f" stroked="f">
                <v:textbox>
                  <w:txbxContent>
                    <w:p w:rsidR="004F521F" w:rsidRPr="007F154A" w:rsidRDefault="00322287" w:rsidP="00905B66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  <w:lang w:val="de-CH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  <w:lang w:val="de-CH"/>
                        </w:rPr>
                        <w:t>Glauser Martin</w:t>
                      </w:r>
                    </w:p>
                    <w:p w:rsidR="004F521F" w:rsidRPr="007F154A" w:rsidRDefault="00322287" w:rsidP="00905B66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  <w:lang w:val="de-CH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  <w:lang w:val="de-CH"/>
                        </w:rPr>
                        <w:t>Martin.GLAUSER@cpnv.ch</w:t>
                      </w:r>
                    </w:p>
                    <w:p w:rsidR="00905B66" w:rsidRPr="003300EF" w:rsidRDefault="00905B66" w:rsidP="00905B66">
                      <w:pPr>
                        <w:ind w:left="-567" w:firstLine="567"/>
                        <w:rPr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905B66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</w:rPr>
      </w:pPr>
    </w:p>
    <w:p w:rsidR="004F521F" w:rsidRPr="00905B66" w:rsidRDefault="004F521F" w:rsidP="004F521F">
      <w:pPr>
        <w:jc w:val="center"/>
        <w:rPr>
          <w:i/>
          <w:iCs/>
          <w:u w:val="single"/>
        </w:rPr>
      </w:pPr>
    </w:p>
    <w:p w:rsidR="004F521F" w:rsidRPr="00905B66" w:rsidRDefault="002C6F74" w:rsidP="004F521F">
      <w:pPr>
        <w:jc w:val="center"/>
        <w:rPr>
          <w:i/>
          <w:iCs/>
          <w:u w:val="single"/>
        </w:rPr>
      </w:pPr>
      <w:r w:rsidRPr="00905B66">
        <w:rPr>
          <w:i/>
          <w:iCs/>
          <w:noProof/>
          <w:lang w:val="fr-CH" w:eastAsia="ko-KR" w:bidi="si-LK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2262459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2C6F74" w:rsidP="004F521F">
      <w:pPr>
        <w:rPr>
          <w:i/>
          <w:iCs/>
        </w:rPr>
      </w:pPr>
      <w:r w:rsidRPr="00905B66">
        <w:rPr>
          <w:i/>
          <w:iCs/>
          <w:noProof/>
          <w:lang w:val="fr-CH" w:eastAsia="ko-KR" w:bidi="si-L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7F154A" w:rsidRDefault="0032228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</w:rPr>
                              <w:t>Si-MI1b</w:t>
                            </w:r>
                          </w:p>
                          <w:p w:rsidR="004F521F" w:rsidRPr="007F154A" w:rsidRDefault="004F521F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</w:p>
                          <w:p w:rsidR="004F521F" w:rsidRPr="007F154A" w:rsidRDefault="00322287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</w:rPr>
                            </w:pPr>
                            <w:r w:rsidRPr="007F154A">
                              <w:rPr>
                                <w:i w:val="0"/>
                                <w:iCs w:val="0"/>
                                <w:color w:val="auto"/>
                              </w:rPr>
                              <w:t>24.02.2023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Pr="007F154A" w:rsidRDefault="00322287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</w:rPr>
                        <w:t>Si-MI1b</w:t>
                      </w:r>
                    </w:p>
                    <w:p w:rsidR="004F521F" w:rsidRPr="007F154A" w:rsidRDefault="004F521F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</w:p>
                    <w:p w:rsidR="004F521F" w:rsidRPr="007F154A" w:rsidRDefault="00322287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auto"/>
                        </w:rPr>
                      </w:pPr>
                      <w:r w:rsidRPr="007F154A">
                        <w:rPr>
                          <w:i w:val="0"/>
                          <w:iCs w:val="0"/>
                          <w:color w:val="auto"/>
                        </w:rPr>
                        <w:t>24.02.2023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905B66" w:rsidRDefault="004F521F" w:rsidP="004F521F">
      <w:pPr>
        <w:rPr>
          <w:i/>
          <w:iCs/>
        </w:rPr>
      </w:pPr>
    </w:p>
    <w:p w:rsidR="004F521F" w:rsidRPr="00905B66" w:rsidRDefault="004F521F" w:rsidP="004F521F">
      <w:pPr>
        <w:rPr>
          <w:i/>
          <w:iCs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4</w:t>
        </w:r>
        <w:r w:rsidR="00130791">
          <w:rPr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4</w:t>
        </w:r>
        <w:r w:rsidR="00130791">
          <w:rPr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4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5</w:t>
        </w:r>
        <w:r w:rsidR="00130791">
          <w:rPr>
            <w:webHidden/>
          </w:rPr>
          <w:fldChar w:fldCharType="end"/>
        </w:r>
      </w:hyperlink>
    </w:p>
    <w:p w:rsidR="00130791" w:rsidRDefault="001B0D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322287">
          <w:rPr>
            <w:webHidden/>
          </w:rPr>
          <w:t>5</w:t>
        </w:r>
        <w:r w:rsidR="00130791">
          <w:rPr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5</w:t>
        </w:r>
        <w:r w:rsidR="00130791">
          <w:rPr>
            <w:noProof/>
            <w:webHidden/>
          </w:rPr>
          <w:fldChar w:fldCharType="end"/>
        </w:r>
      </w:hyperlink>
    </w:p>
    <w:p w:rsidR="00130791" w:rsidRDefault="001B0D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322287">
          <w:rPr>
            <w:noProof/>
            <w:webHidden/>
          </w:rPr>
          <w:t>5</w:t>
        </w:r>
        <w:r w:rsidR="00130791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:rsidR="006440E1" w:rsidRDefault="006440E1" w:rsidP="006440E1">
      <w:r>
        <w:t>Création du jeu 2048 en python dans le cadre des Modules MA20 et ICT431</w:t>
      </w:r>
    </w:p>
    <w:p w:rsidR="006440E1" w:rsidRPr="006440E1" w:rsidRDefault="00514021" w:rsidP="006440E1">
      <w:r>
        <w:t>Ce qui me motive à créer ce jeu c’est ça complexité et la logique qu’il y a derrière.</w:t>
      </w:r>
    </w:p>
    <w:p w:rsidR="006E2C58" w:rsidRDefault="006E2C58" w:rsidP="006E2C58">
      <w:pPr>
        <w:pStyle w:val="Titre2"/>
        <w:rPr>
          <w:i w:val="0"/>
          <w:iCs/>
        </w:rPr>
      </w:pPr>
      <w:bookmarkStart w:id="2" w:name="_Toc125451212"/>
      <w:r w:rsidRPr="00791020">
        <w:rPr>
          <w:i w:val="0"/>
          <w:iCs/>
        </w:rPr>
        <w:t>Objectifs</w:t>
      </w:r>
      <w:bookmarkEnd w:id="2"/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Créer une application stable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l’application aie un bon design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 code soit léger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 code soit commenté de façon explicite mais pas inutile</w:t>
      </w:r>
    </w:p>
    <w:p w:rsidR="00514021" w:rsidRDefault="00514021" w:rsidP="00514021">
      <w:pPr>
        <w:pStyle w:val="Paragraphedeliste"/>
        <w:numPr>
          <w:ilvl w:val="0"/>
          <w:numId w:val="30"/>
        </w:numPr>
      </w:pPr>
      <w:r>
        <w:t>Que les différentes versions soient disponibles</w:t>
      </w:r>
    </w:p>
    <w:p w:rsidR="00514021" w:rsidRPr="00514021" w:rsidRDefault="00514021" w:rsidP="00514021">
      <w:pPr>
        <w:pStyle w:val="Paragraphedeliste"/>
        <w:numPr>
          <w:ilvl w:val="0"/>
          <w:numId w:val="30"/>
        </w:numPr>
      </w:pPr>
      <w:r>
        <w:t>Avoir une bonne fluidité</w:t>
      </w:r>
    </w:p>
    <w:p w:rsidR="007C53D3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tbl>
      <w:tblPr>
        <w:tblStyle w:val="Grilledutableau"/>
        <w:tblW w:w="9843" w:type="dxa"/>
        <w:tblLook w:val="04A0" w:firstRow="1" w:lastRow="0" w:firstColumn="1" w:lastColumn="0" w:noHBand="0" w:noVBand="1"/>
      </w:tblPr>
      <w:tblGrid>
        <w:gridCol w:w="1555"/>
        <w:gridCol w:w="3260"/>
        <w:gridCol w:w="5028"/>
      </w:tblGrid>
      <w:tr w:rsidR="000720AF" w:rsidTr="00905B66">
        <w:trPr>
          <w:trHeight w:val="273"/>
        </w:trPr>
        <w:tc>
          <w:tcPr>
            <w:tcW w:w="1555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rFonts w:cs="Arial"/>
                <w:color w:val="FFFFFF" w:themeColor="background1"/>
              </w:rPr>
            </w:pPr>
            <w:r w:rsidRPr="000720AF">
              <w:rPr>
                <w:rStyle w:val="markedcontent"/>
                <w:rFonts w:cs="Arial"/>
                <w:color w:val="FFFFFF" w:themeColor="background1"/>
              </w:rPr>
              <w:t>Sprint</w:t>
            </w:r>
          </w:p>
        </w:tc>
        <w:tc>
          <w:tcPr>
            <w:tcW w:w="3260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color w:val="FFFFFF" w:themeColor="background1"/>
              </w:rPr>
            </w:pPr>
            <w:r w:rsidRPr="000720AF">
              <w:rPr>
                <w:color w:val="FFFFFF" w:themeColor="background1"/>
              </w:rPr>
              <w:t>Date de fin</w:t>
            </w:r>
          </w:p>
        </w:tc>
        <w:tc>
          <w:tcPr>
            <w:tcW w:w="5028" w:type="dxa"/>
            <w:shd w:val="clear" w:color="auto" w:fill="7030A0"/>
          </w:tcPr>
          <w:p w:rsidR="000720AF" w:rsidRPr="000720AF" w:rsidRDefault="000720AF" w:rsidP="00905B66">
            <w:pPr>
              <w:jc w:val="center"/>
              <w:rPr>
                <w:color w:val="FFFFFF" w:themeColor="background1"/>
              </w:rPr>
            </w:pPr>
            <w:r w:rsidRPr="000720AF">
              <w:rPr>
                <w:color w:val="FFFFFF" w:themeColor="background1"/>
              </w:rPr>
              <w:t>Livrable</w:t>
            </w:r>
          </w:p>
        </w:tc>
      </w:tr>
      <w:tr w:rsidR="000720AF" w:rsidTr="00905B66">
        <w:trPr>
          <w:trHeight w:val="1546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1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2 :</w:t>
            </w:r>
            <w:r>
              <w:br/>
            </w:r>
            <w:r>
              <w:rPr>
                <w:rStyle w:val="markedcontent"/>
                <w:rFonts w:cs="Arial"/>
              </w:rPr>
              <w:t>10 février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v0.1 Etape 1 + 2</w:t>
            </w:r>
            <w:r>
              <w:br/>
            </w:r>
            <w:r>
              <w:rPr>
                <w:rStyle w:val="markedcontent"/>
                <w:rFonts w:cs="Arial"/>
              </w:rPr>
              <w:t>1 maquette (Balsamiq)</w:t>
            </w:r>
            <w:r>
              <w:br/>
            </w:r>
            <w:r>
              <w:rPr>
                <w:rStyle w:val="markedcontent"/>
                <w:rFonts w:cs="Arial"/>
              </w:rPr>
              <w:t>Code 2048_v0.1 dans le disque</w:t>
            </w:r>
            <w:r>
              <w:br/>
            </w:r>
            <w:r>
              <w:rPr>
                <w:rStyle w:val="markedcontent"/>
                <w:rFonts w:cs="Arial"/>
              </w:rPr>
              <w:t>perso.</w:t>
            </w:r>
          </w:p>
        </w:tc>
      </w:tr>
      <w:tr w:rsidR="000720AF" w:rsidTr="00905B66">
        <w:trPr>
          <w:trHeight w:val="1845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2</w:t>
            </w:r>
          </w:p>
        </w:tc>
        <w:tc>
          <w:tcPr>
            <w:tcW w:w="3260" w:type="dxa"/>
          </w:tcPr>
          <w:p w:rsidR="00905B66" w:rsidRDefault="000720AF" w:rsidP="000720AF">
            <w:r>
              <w:rPr>
                <w:rStyle w:val="markedcontent"/>
                <w:rFonts w:cs="Arial"/>
              </w:rPr>
              <w:t>Semaine 5 :</w:t>
            </w:r>
          </w:p>
          <w:p w:rsidR="000720AF" w:rsidRDefault="000720AF" w:rsidP="000720AF">
            <w:r>
              <w:rPr>
                <w:rStyle w:val="markedcontent"/>
                <w:rFonts w:cs="Arial"/>
              </w:rPr>
              <w:t>10 mars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v0.2 Etape 3 + 4</w:t>
            </w:r>
            <w:r>
              <w:br/>
            </w:r>
            <w:r>
              <w:rPr>
                <w:rStyle w:val="markedcontent"/>
                <w:rFonts w:cs="Arial"/>
              </w:rPr>
              <w:t>Code 2048_v0.2 dans le perso</w:t>
            </w:r>
            <w:r>
              <w:br/>
            </w:r>
            <w:r>
              <w:rPr>
                <w:rStyle w:val="markedcontent"/>
                <w:rFonts w:cs="Arial"/>
              </w:rPr>
              <w:t>Les 2 premiers sprints dans</w:t>
            </w:r>
            <w:r>
              <w:br/>
            </w:r>
            <w:r>
              <w:rPr>
                <w:rStyle w:val="markedcontent"/>
                <w:rFonts w:cs="Arial"/>
              </w:rPr>
              <w:t>icescrum</w:t>
            </w:r>
          </w:p>
        </w:tc>
      </w:tr>
      <w:tr w:rsidR="000720AF" w:rsidTr="00905B66">
        <w:trPr>
          <w:trHeight w:val="1546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3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7 :</w:t>
            </w:r>
            <w:r>
              <w:br/>
            </w:r>
            <w:r>
              <w:rPr>
                <w:rStyle w:val="markedcontent"/>
                <w:rFonts w:cs="Arial"/>
              </w:rPr>
              <w:t>24 mars 2023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V0.3 Etape 5 + 6</w:t>
            </w:r>
            <w:r>
              <w:br/>
            </w:r>
            <w:r>
              <w:rPr>
                <w:rStyle w:val="markedcontent"/>
                <w:rFonts w:cs="Arial"/>
              </w:rPr>
              <w:t>Code 2048_v0.3 dans un github</w:t>
            </w:r>
            <w:r>
              <w:br/>
            </w:r>
            <w:r>
              <w:rPr>
                <w:rStyle w:val="markedcontent"/>
                <w:rFonts w:cs="Arial"/>
              </w:rPr>
              <w:t>Les 3 sprints dans icescrum</w:t>
            </w:r>
          </w:p>
        </w:tc>
      </w:tr>
      <w:tr w:rsidR="000720AF" w:rsidTr="00905B66">
        <w:trPr>
          <w:trHeight w:val="913"/>
        </w:trPr>
        <w:tc>
          <w:tcPr>
            <w:tcW w:w="1555" w:type="dxa"/>
            <w:shd w:val="clear" w:color="auto" w:fill="B4A4EE"/>
          </w:tcPr>
          <w:p w:rsidR="000720AF" w:rsidRDefault="000720AF" w:rsidP="00905B66">
            <w:pPr>
              <w:jc w:val="center"/>
            </w:pPr>
            <w:r>
              <w:t>Sprint 4</w:t>
            </w:r>
          </w:p>
        </w:tc>
        <w:tc>
          <w:tcPr>
            <w:tcW w:w="3260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Semaine 8 + 9 :</w:t>
            </w:r>
            <w:r>
              <w:br/>
            </w:r>
            <w:r>
              <w:rPr>
                <w:rStyle w:val="markedcontent"/>
                <w:rFonts w:cs="Arial"/>
              </w:rPr>
              <w:t>30-31 mars et</w:t>
            </w:r>
            <w:r>
              <w:br/>
            </w:r>
            <w:r>
              <w:rPr>
                <w:rStyle w:val="markedcontent"/>
                <w:rFonts w:cs="Arial"/>
              </w:rPr>
              <w:t>6 avril (pas de vendredi)</w:t>
            </w:r>
          </w:p>
        </w:tc>
        <w:tc>
          <w:tcPr>
            <w:tcW w:w="5028" w:type="dxa"/>
          </w:tcPr>
          <w:p w:rsidR="000720AF" w:rsidRDefault="000720AF" w:rsidP="000720AF">
            <w:r>
              <w:rPr>
                <w:rStyle w:val="markedcontent"/>
                <w:rFonts w:cs="Arial"/>
              </w:rPr>
              <w:t>Démonstration devant la classe</w:t>
            </w:r>
          </w:p>
        </w:tc>
      </w:tr>
    </w:tbl>
    <w:p w:rsidR="000720AF" w:rsidRPr="000720AF" w:rsidRDefault="000720AF" w:rsidP="000720AF"/>
    <w:p w:rsidR="0083170D" w:rsidRDefault="0083170D" w:rsidP="0083170D">
      <w:pPr>
        <w:pStyle w:val="Titre1"/>
      </w:pPr>
      <w:bookmarkStart w:id="4" w:name="_Toc125451214"/>
      <w:r>
        <w:t>Analyse</w:t>
      </w:r>
      <w:bookmarkEnd w:id="4"/>
    </w:p>
    <w:p w:rsidR="00164DB8" w:rsidRDefault="00164DB8" w:rsidP="00164DB8">
      <w:r>
        <w:t>Sprint 1 :</w:t>
      </w:r>
    </w:p>
    <w:p w:rsidR="00164DB8" w:rsidRDefault="00164DB8" w:rsidP="00164DB8">
      <w:pPr>
        <w:ind w:left="705"/>
      </w:pPr>
      <w:r>
        <w:t>Création de la maquette du projet respectant les couleurs, les nombres et la structure du projet final</w:t>
      </w:r>
    </w:p>
    <w:p w:rsidR="001F0365" w:rsidRDefault="001F0365" w:rsidP="001F0365">
      <w:r>
        <w:t>Sprint 2 :</w:t>
      </w:r>
    </w:p>
    <w:p w:rsidR="001F0365" w:rsidRDefault="001F0365" w:rsidP="001F0365">
      <w:r>
        <w:tab/>
        <w:t>Planification du projet dans icescrum et début du code v0.2 ( affichage, tableau mémoire et tassement des cases)</w:t>
      </w:r>
    </w:p>
    <w:p w:rsidR="001F0365" w:rsidRDefault="001F0365" w:rsidP="001F0365">
      <w:r>
        <w:t>Script 3 :</w:t>
      </w:r>
    </w:p>
    <w:p w:rsidR="001F0365" w:rsidRDefault="001F0365" w:rsidP="001F0365">
      <w:pPr>
        <w:ind w:left="705"/>
      </w:pPr>
      <w:r>
        <w:lastRenderedPageBreak/>
        <w:t>Débuter avec github et finir le code v0.3 (faire fonctionner le tableau, afficher les scores et corriger les éventuels défauts)</w:t>
      </w:r>
    </w:p>
    <w:p w:rsidR="001F0365" w:rsidRDefault="001F0365" w:rsidP="001F0365">
      <w:r>
        <w:t>Sprint 4 :</w:t>
      </w:r>
    </w:p>
    <w:p w:rsidR="001F0365" w:rsidRPr="00164DB8" w:rsidRDefault="001F0365" w:rsidP="001F0365">
      <w:pPr>
        <w:ind w:left="576"/>
      </w:pPr>
      <w:r>
        <w:t>Faire une démonstration devant la classe avec un logiciel qui fonctionne avec le produit fini.</w:t>
      </w:r>
    </w:p>
    <w:p w:rsidR="00637ABF" w:rsidRDefault="00637ABF" w:rsidP="00AA0785">
      <w:pPr>
        <w:pStyle w:val="Titre2"/>
        <w:rPr>
          <w:i w:val="0"/>
          <w:iCs/>
        </w:rPr>
      </w:pPr>
      <w:bookmarkStart w:id="5" w:name="_Toc125451215"/>
      <w:r>
        <w:rPr>
          <w:i w:val="0"/>
          <w:iCs/>
        </w:rPr>
        <w:t>Maquettes</w:t>
      </w:r>
      <w:bookmarkEnd w:id="5"/>
    </w:p>
    <w:p w:rsidR="001F0365" w:rsidRPr="001F0365" w:rsidRDefault="00905B66" w:rsidP="001F0365">
      <w:r>
        <w:rPr>
          <w:noProof/>
          <w:lang w:val="fr-CH" w:eastAsia="ko-KR" w:bidi="si-LK"/>
        </w:rPr>
        <w:drawing>
          <wp:inline distT="0" distB="0" distL="0" distR="0">
            <wp:extent cx="5759450" cy="43713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48_maquette_JPE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A8" w:rsidRDefault="005D2FCF" w:rsidP="00AA0785">
      <w:pPr>
        <w:pStyle w:val="Titre2"/>
        <w:rPr>
          <w:i w:val="0"/>
          <w:iCs/>
        </w:rPr>
      </w:pPr>
      <w:bookmarkStart w:id="6" w:name="_Toc125451216"/>
      <w:r>
        <w:rPr>
          <w:i w:val="0"/>
          <w:iCs/>
        </w:rPr>
        <w:t>Stories / tests d’acceptation</w:t>
      </w:r>
      <w:bookmarkEnd w:id="6"/>
    </w:p>
    <w:p w:rsidR="003300EF" w:rsidRPr="003300EF" w:rsidRDefault="003300EF" w:rsidP="003300EF">
      <w:r w:rsidRPr="003300EF">
        <w:t>https://icescrum.cpnv.ch/#/</w:t>
      </w:r>
    </w:p>
    <w:p w:rsidR="003300EF" w:rsidRDefault="00AA0785" w:rsidP="003300EF">
      <w:pPr>
        <w:pStyle w:val="Titre2"/>
        <w:rPr>
          <w:i w:val="0"/>
          <w:iCs/>
        </w:rPr>
      </w:pPr>
      <w:bookmarkStart w:id="7" w:name="_Toc71691012"/>
      <w:bookmarkStart w:id="8" w:name="_Toc125451217"/>
      <w:r w:rsidRPr="00791020">
        <w:rPr>
          <w:i w:val="0"/>
          <w:iCs/>
        </w:rPr>
        <w:t>Stratégie de test</w:t>
      </w:r>
      <w:bookmarkEnd w:id="7"/>
      <w:bookmarkEnd w:id="8"/>
    </w:p>
    <w:p w:rsidR="003300EF" w:rsidRDefault="003300EF" w:rsidP="003300EF">
      <w:r>
        <w:t>Affichage :</w:t>
      </w:r>
      <w:r>
        <w:tab/>
        <w:t>Tester les couleurs en mettant toutes les valeurs dans le tableau</w:t>
      </w:r>
    </w:p>
    <w:p w:rsidR="003300EF" w:rsidRDefault="003300EF" w:rsidP="003300EF">
      <w:r>
        <w:t>Tassement :</w:t>
      </w:r>
      <w:r>
        <w:tab/>
        <w:t xml:space="preserve">Tester que les cases se fusionnent correctement en essayant de tasser </w:t>
      </w:r>
      <w:r>
        <w:tab/>
      </w:r>
      <w:r>
        <w:tab/>
        <w:t>dans un sens avec les valeurs suivantes :</w:t>
      </w:r>
    </w:p>
    <w:p w:rsidR="003300EF" w:rsidRDefault="003300EF" w:rsidP="003300EF">
      <w:pPr>
        <w:ind w:left="1410"/>
      </w:pPr>
      <w:r>
        <w:t xml:space="preserve">[2, 2, 0, 0], [2, 2, 2, 2], [0, 0, 2, 2], [0, 2, 2, 0], [2, 0, 2, 0], [0, 2, 0, 2], </w:t>
      </w:r>
    </w:p>
    <w:p w:rsidR="003300EF" w:rsidRDefault="003300EF" w:rsidP="003300EF">
      <w:pPr>
        <w:ind w:left="1410"/>
      </w:pPr>
      <w:r>
        <w:t>[2, 2, 2, 0], [0, 2, 2, 2], [0, 2, 4, 2], [4, 4, 0, 0], [4, 2, 2, 0], [0, 2, 2, 4],</w:t>
      </w:r>
    </w:p>
    <w:p w:rsidR="006D5330" w:rsidRDefault="003300EF" w:rsidP="006D5330">
      <w:pPr>
        <w:ind w:left="1410"/>
      </w:pPr>
      <w:r>
        <w:t>[4, 4, 4, 4], [4, 4, 4, 0], [0, 4, 4, 4]</w:t>
      </w:r>
      <w:r w:rsidR="006D5330">
        <w:t>.</w:t>
      </w:r>
    </w:p>
    <w:p w:rsidR="006D5330" w:rsidRDefault="006D5330" w:rsidP="006D5330">
      <w:pPr>
        <w:ind w:left="1410"/>
      </w:pPr>
      <w:r>
        <w:t>Tester le sens en essayant aussi en vertical.</w:t>
      </w:r>
    </w:p>
    <w:p w:rsidR="006D5330" w:rsidRDefault="006D5330" w:rsidP="006D5330">
      <w:pPr>
        <w:ind w:left="1410" w:firstLine="6"/>
      </w:pPr>
      <w:r>
        <w:t>Jouer un moment au jeu pour être sûr de ne pas avoir oublié d’erreur.</w:t>
      </w:r>
    </w:p>
    <w:p w:rsidR="006D5330" w:rsidRDefault="006D5330" w:rsidP="006D5330">
      <w:r>
        <w:t>Rafraîchissement : Tester que les cases se mettes à jour.</w:t>
      </w:r>
    </w:p>
    <w:p w:rsidR="006D5330" w:rsidRDefault="006D5330" w:rsidP="006D5330">
      <w:pPr>
        <w:ind w:left="1410"/>
      </w:pPr>
      <w:r>
        <w:t>Tester que les cases ne se superposes pas en jouant un moment (Si elle se superposes la fenêtre prendra du temps à se fermer.).</w:t>
      </w:r>
    </w:p>
    <w:p w:rsidR="006D5330" w:rsidRDefault="006D5330" w:rsidP="006D5330">
      <w:r>
        <w:t>Apparition des cases :</w:t>
      </w:r>
    </w:p>
    <w:p w:rsidR="006D5330" w:rsidRDefault="006D5330" w:rsidP="006D5330">
      <w:pPr>
        <w:ind w:left="1416"/>
      </w:pPr>
      <w:r>
        <w:lastRenderedPageBreak/>
        <w:t>Tester que les cases apparaissent bien de façon aléatoires en jouant un moment.</w:t>
      </w:r>
    </w:p>
    <w:p w:rsidR="006D5330" w:rsidRDefault="006D5330" w:rsidP="006D5330">
      <w:pPr>
        <w:ind w:left="1416"/>
      </w:pPr>
      <w:r>
        <w:t>Tester qu’elles fassent apparaître des 2 et des 4.</w:t>
      </w:r>
    </w:p>
    <w:p w:rsidR="006D5330" w:rsidRDefault="006D5330" w:rsidP="006D5330">
      <w:pPr>
        <w:ind w:left="1416"/>
      </w:pPr>
      <w:r>
        <w:t>Tester qu’elles n’apparaissent pas si aucun mouvement n’a été effectué.</w:t>
      </w:r>
    </w:p>
    <w:p w:rsidR="006D5330" w:rsidRDefault="006D5330" w:rsidP="006D5330">
      <w:r>
        <w:t>Score :</w:t>
      </w:r>
      <w:r>
        <w:tab/>
        <w:t>Tester que le score se mette automatiquement à jour en jouant.</w:t>
      </w:r>
    </w:p>
    <w:p w:rsidR="006D5330" w:rsidRDefault="006D5330" w:rsidP="006D5330">
      <w:r>
        <w:tab/>
      </w:r>
      <w:r>
        <w:tab/>
        <w:t xml:space="preserve">Tester que le meilleur score </w:t>
      </w:r>
      <w:r w:rsidR="00D95B11">
        <w:t>s’actualise s’il est dépassé par le score</w:t>
      </w:r>
    </w:p>
    <w:p w:rsidR="00D95B11" w:rsidRDefault="00D95B11" w:rsidP="00D95B11">
      <w:pPr>
        <w:ind w:left="1416"/>
      </w:pPr>
      <w:r>
        <w:t>Tester que le meilleur score ne se réinitialise pas si on relance le programme.</w:t>
      </w:r>
    </w:p>
    <w:p w:rsidR="00D95B11" w:rsidRDefault="00D95B11" w:rsidP="00D95B11"/>
    <w:p w:rsidR="006D5330" w:rsidRPr="003300EF" w:rsidRDefault="006D5330" w:rsidP="006D5330">
      <w:pPr>
        <w:ind w:left="1416"/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9" w:name="_Toc125451218"/>
      <w:r>
        <w:t>Implémentation</w:t>
      </w:r>
      <w:bookmarkEnd w:id="9"/>
    </w:p>
    <w:p w:rsidR="0024287C" w:rsidRDefault="0024287C" w:rsidP="00E42F56">
      <w:pPr>
        <w:pStyle w:val="Titre2"/>
        <w:rPr>
          <w:i w:val="0"/>
          <w:iCs/>
        </w:rPr>
      </w:pPr>
      <w:bookmarkStart w:id="10" w:name="_Toc125451219"/>
      <w:bookmarkStart w:id="11" w:name="_Toc25553317"/>
      <w:bookmarkStart w:id="12" w:name="_Toc71691022"/>
      <w:bookmarkStart w:id="13" w:name="_Ref254352701"/>
      <w:r>
        <w:rPr>
          <w:i w:val="0"/>
          <w:iCs/>
        </w:rPr>
        <w:t>Vue d’ensemble</w:t>
      </w:r>
      <w:bookmarkEnd w:id="10"/>
    </w:p>
    <w:p w:rsidR="00D95B11" w:rsidRDefault="00D95B11" w:rsidP="00D95B11">
      <w:r>
        <w:t>Le programme va interagir avec u</w:t>
      </w:r>
      <w:r w:rsidR="0020712A">
        <w:t>n</w:t>
      </w:r>
      <w:r>
        <w:t xml:space="preserve"> joueur humain.</w:t>
      </w:r>
    </w:p>
    <w:p w:rsidR="0020712A" w:rsidRDefault="0020712A" w:rsidP="00D95B11">
      <w:r>
        <w:t>Il simule le jeu 2048 dans un programme python.</w:t>
      </w:r>
    </w:p>
    <w:p w:rsidR="00AB003C" w:rsidRPr="00D95B11" w:rsidRDefault="00AB003C" w:rsidP="00D95B11">
      <w:r>
        <w:t>On</w:t>
      </w:r>
      <w:r w:rsidR="00D95B11">
        <w:t xml:space="preserve"> pourra y jouer en utilisant les flèches ou les touches </w:t>
      </w:r>
      <w:r w:rsidR="0020712A">
        <w:t>W, A, S, D du clavier qwertz.</w:t>
      </w:r>
    </w:p>
    <w:p w:rsidR="00797537" w:rsidRDefault="00797537" w:rsidP="00E42F56">
      <w:pPr>
        <w:pStyle w:val="Titre2"/>
        <w:rPr>
          <w:i w:val="0"/>
          <w:iCs/>
        </w:rPr>
      </w:pPr>
      <w:bookmarkStart w:id="14" w:name="_Toc125451220"/>
      <w:r>
        <w:rPr>
          <w:i w:val="0"/>
          <w:iCs/>
        </w:rPr>
        <w:t>Choix techniques</w:t>
      </w:r>
      <w:bookmarkEnd w:id="14"/>
    </w:p>
    <w:p w:rsidR="00AB003C" w:rsidRDefault="00AB003C" w:rsidP="00AB003C">
      <w:r>
        <w:t>Le langage de programmation de ce projet est python3</w:t>
      </w:r>
    </w:p>
    <w:p w:rsidR="00AB003C" w:rsidRDefault="00AB003C" w:rsidP="00AB003C">
      <w:r>
        <w:t>Si le système d’exploitation est Ubuntu, la police sera « Ubuntu »</w:t>
      </w:r>
    </w:p>
    <w:p w:rsidR="00AB003C" w:rsidRDefault="00AB003C" w:rsidP="00AB003C">
      <w:r>
        <w:t>Le système de maquette est Balsamiq</w:t>
      </w:r>
    </w:p>
    <w:p w:rsidR="00AB003C" w:rsidRDefault="00AB003C" w:rsidP="00AB003C">
      <w:r>
        <w:t>Le système de gestion de projet est Icecrum</w:t>
      </w:r>
    </w:p>
    <w:p w:rsidR="00AB003C" w:rsidRDefault="00AB003C" w:rsidP="00AB003C">
      <w:r>
        <w:t>Le système de gestion de code est Github</w:t>
      </w:r>
    </w:p>
    <w:p w:rsidR="00AB003C" w:rsidRDefault="00AB003C" w:rsidP="00AB003C">
      <w:r>
        <w:t>Le logiciel de programmation est Pycharm.</w:t>
      </w:r>
    </w:p>
    <w:p w:rsidR="00AB003C" w:rsidRPr="00AB003C" w:rsidRDefault="00AB003C" w:rsidP="00AB003C">
      <w:r>
        <w:t>Les Moyens de transmission de fichier et d’instructions sont les logiciels du cpnv(intranet, moodle, accès distant aux fichiers et le réseau du cpnv.)</w:t>
      </w:r>
    </w:p>
    <w:p w:rsidR="00E42F56" w:rsidRDefault="005B43CB" w:rsidP="00E42F56">
      <w:pPr>
        <w:pStyle w:val="Titre2"/>
        <w:rPr>
          <w:i w:val="0"/>
          <w:iCs/>
        </w:rPr>
      </w:pPr>
      <w:bookmarkStart w:id="15" w:name="_Toc125451221"/>
      <w:r>
        <w:rPr>
          <w:i w:val="0"/>
          <w:iCs/>
        </w:rPr>
        <w:t>Points techniques spécifiques</w:t>
      </w:r>
      <w:bookmarkEnd w:id="15"/>
    </w:p>
    <w:p w:rsidR="009319BC" w:rsidRDefault="009319BC" w:rsidP="009319BC">
      <w:pPr>
        <w:pStyle w:val="Titre3"/>
      </w:pPr>
      <w:bookmarkStart w:id="16" w:name="_Toc125451222"/>
      <w:r>
        <w:t>Point 1</w:t>
      </w:r>
      <w:bookmarkEnd w:id="16"/>
    </w:p>
    <w:p w:rsidR="00EB6CCB" w:rsidRDefault="00EB6CCB" w:rsidP="00EB6CCB">
      <w:r>
        <w:t>tassage :</w:t>
      </w:r>
    </w:p>
    <w:p w:rsidR="00F209E9" w:rsidRDefault="00F209E9" w:rsidP="00F209E9">
      <w:pPr>
        <w:ind w:left="705"/>
      </w:pPr>
      <w:r>
        <w:t>Pour la tasser les nombres le programme commence par les entrer dans une liste de 4 en fonction de si le mouvement est vertical ou horizontal.</w:t>
      </w:r>
    </w:p>
    <w:p w:rsidR="00F209E9" w:rsidRDefault="00F209E9" w:rsidP="00F209E9">
      <w:pPr>
        <w:ind w:left="705"/>
      </w:pPr>
      <w:r>
        <w:t>Puis il exécute l’algorithme suivant :</w:t>
      </w:r>
    </w:p>
    <w:p w:rsidR="00EB6CCB" w:rsidRPr="00EB6CCB" w:rsidRDefault="00F209E9" w:rsidP="00F209E9">
      <w:pPr>
        <w:ind w:left="705"/>
      </w:pPr>
      <w:r>
        <w:rPr>
          <w:noProof/>
          <w:lang w:val="fr-CH" w:eastAsia="ko-KR" w:bidi="si-LK"/>
        </w:rPr>
        <w:lastRenderedPageBreak/>
        <w:drawing>
          <wp:inline distT="0" distB="0" distL="0" distR="0">
            <wp:extent cx="4722495" cy="8891270"/>
            <wp:effectExtent l="0" t="0" r="1905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orithme_tass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319BC" w:rsidRDefault="009319BC" w:rsidP="009319BC">
      <w:pPr>
        <w:pStyle w:val="Titre3"/>
      </w:pPr>
      <w:bookmarkStart w:id="17" w:name="_Toc125451223"/>
      <w:r>
        <w:lastRenderedPageBreak/>
        <w:t>Point 2</w:t>
      </w:r>
      <w:bookmarkEnd w:id="17"/>
    </w:p>
    <w:p w:rsidR="00DF7933" w:rsidRDefault="00DF7933" w:rsidP="00DF7933">
      <w:r>
        <w:t>Apparition d’un nombre aléatoire :</w:t>
      </w:r>
    </w:p>
    <w:p w:rsidR="00DF7933" w:rsidRDefault="00DF7933" w:rsidP="00DF7933">
      <w:r>
        <w:tab/>
        <w:t>Le Programme va noter les positions des cases libres.</w:t>
      </w:r>
    </w:p>
    <w:p w:rsidR="00DF7933" w:rsidRDefault="00DF7933" w:rsidP="00DF7933">
      <w:r>
        <w:tab/>
        <w:t>Puis il va trouver une choisir aléatoirement entre ces positions</w:t>
      </w:r>
    </w:p>
    <w:p w:rsidR="00D23E24" w:rsidRPr="00DF7933" w:rsidRDefault="00DF7933" w:rsidP="00DF7933">
      <w:pPr>
        <w:ind w:left="708"/>
      </w:pPr>
      <w:r>
        <w:t xml:space="preserve">Ensuite il attribuera un nombre aléatoire entre 2 ou 4 en fonction de la probabilité (Il y a plus de chances d’avoir un 2 qu’un 4.). </w:t>
      </w:r>
      <w:bookmarkEnd w:id="11"/>
      <w:bookmarkEnd w:id="12"/>
      <w:bookmarkEnd w:id="13"/>
    </w:p>
    <w:p w:rsidR="004D2F9B" w:rsidRDefault="004D2F9B" w:rsidP="004D2F9B">
      <w:pPr>
        <w:pStyle w:val="Titre1"/>
      </w:pPr>
      <w:bookmarkStart w:id="18" w:name="_Toc125451225"/>
      <w:bookmarkStart w:id="19" w:name="_Toc25553321"/>
      <w:bookmarkStart w:id="20" w:name="_Toc71691025"/>
      <w:r>
        <w:t>Tests</w:t>
      </w:r>
      <w:bookmarkEnd w:id="18"/>
    </w:p>
    <w:p w:rsidR="00CF39A8" w:rsidRDefault="004D2F9B" w:rsidP="0049659A">
      <w:pPr>
        <w:pStyle w:val="Titre2"/>
        <w:rPr>
          <w:i w:val="0"/>
          <w:iCs/>
        </w:rPr>
      </w:pPr>
      <w:bookmarkStart w:id="21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19"/>
      <w:r w:rsidR="0049659A" w:rsidRPr="00791020">
        <w:rPr>
          <w:i w:val="0"/>
          <w:iCs/>
        </w:rPr>
        <w:t>s effectués</w:t>
      </w:r>
      <w:bookmarkEnd w:id="20"/>
      <w:bookmarkEnd w:id="21"/>
    </w:p>
    <w:p w:rsidR="00DF7933" w:rsidRPr="00DF7933" w:rsidRDefault="00DF7933" w:rsidP="00DF7933">
      <w:r w:rsidRPr="003300EF">
        <w:t>https://icescrum.cpnv.ch/#/</w:t>
      </w:r>
    </w:p>
    <w:p w:rsidR="00CF39A8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25451227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:rsidR="00DF7933" w:rsidRPr="00DF7933" w:rsidRDefault="00DF7933" w:rsidP="00DF7933">
      <w:r>
        <w:t>Aucunes</w:t>
      </w:r>
    </w:p>
    <w:p w:rsidR="00CF39A8" w:rsidRDefault="00AA0785" w:rsidP="00684B3D">
      <w:pPr>
        <w:pStyle w:val="Titre1"/>
        <w:tabs>
          <w:tab w:val="num" w:pos="360"/>
        </w:tabs>
      </w:pPr>
      <w:bookmarkStart w:id="25" w:name="_Toc25553328"/>
      <w:bookmarkStart w:id="26" w:name="_Toc71703263"/>
      <w:bookmarkStart w:id="27" w:name="_Toc125451228"/>
      <w:r w:rsidRPr="0049659A">
        <w:t>C</w:t>
      </w:r>
      <w:bookmarkEnd w:id="25"/>
      <w:bookmarkEnd w:id="26"/>
      <w:r w:rsidR="00684B3D">
        <w:t>onclusions</w:t>
      </w:r>
      <w:bookmarkEnd w:id="27"/>
    </w:p>
    <w:p w:rsidR="00CF39A8" w:rsidRDefault="00AA0785" w:rsidP="002A1DB5">
      <w:pPr>
        <w:pStyle w:val="Help"/>
      </w:pPr>
      <w:r w:rsidRPr="00791020">
        <w:t>Développez en tous cas les points suivants:</w:t>
      </w:r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C6C8A" w:rsidP="002A1DB5">
      <w:pPr>
        <w:pStyle w:val="Help"/>
        <w:numPr>
          <w:ilvl w:val="0"/>
          <w:numId w:val="25"/>
        </w:numPr>
      </w:pPr>
      <w:r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AC6C8A" w:rsidRDefault="00AA0785" w:rsidP="00AC6C8A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28" w:name="_Toc71703264"/>
      <w:bookmarkStart w:id="29" w:name="_Toc125451229"/>
      <w:r w:rsidRPr="0049659A">
        <w:t>A</w:t>
      </w:r>
      <w:bookmarkEnd w:id="28"/>
      <w:r w:rsidR="00684B3D">
        <w:t>nnexes</w:t>
      </w:r>
      <w:bookmarkEnd w:id="29"/>
    </w:p>
    <w:p w:rsidR="00CF39A8" w:rsidRDefault="00AA0785" w:rsidP="00AA0785">
      <w:pPr>
        <w:pStyle w:val="Titre2"/>
        <w:rPr>
          <w:i w:val="0"/>
          <w:iCs/>
        </w:rPr>
      </w:pPr>
      <w:bookmarkStart w:id="30" w:name="_Toc71703265"/>
      <w:bookmarkStart w:id="31" w:name="_Toc125451230"/>
      <w:r w:rsidRPr="00791020">
        <w:rPr>
          <w:i w:val="0"/>
          <w:iCs/>
        </w:rPr>
        <w:t>Sources – Bibliographie</w:t>
      </w:r>
      <w:bookmarkEnd w:id="30"/>
      <w:bookmarkEnd w:id="31"/>
    </w:p>
    <w:p w:rsidR="00B26548" w:rsidRPr="00B26548" w:rsidRDefault="00B26548" w:rsidP="00B26548">
      <w:r>
        <w:t>Thibault : gestion des fichiers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125451231"/>
      <w:r w:rsidRPr="00791020">
        <w:rPr>
          <w:i w:val="0"/>
          <w:iCs/>
        </w:rPr>
        <w:t xml:space="preserve">Journal de bord </w:t>
      </w:r>
      <w:bookmarkEnd w:id="32"/>
      <w:bookmarkEnd w:id="33"/>
      <w:r w:rsidR="00E109AA">
        <w:rPr>
          <w:i w:val="0"/>
          <w:iCs/>
        </w:rPr>
        <w:t>du projet</w:t>
      </w:r>
      <w:bookmarkEnd w:id="3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0C04E2" w:rsidRPr="00791020" w:rsidRDefault="000C04E2" w:rsidP="00E876BC">
      <w:pPr>
        <w:pStyle w:val="Titre2"/>
        <w:tabs>
          <w:tab w:val="clear" w:pos="576"/>
          <w:tab w:val="num" w:pos="709"/>
        </w:tabs>
        <w:ind w:right="-995"/>
        <w:rPr>
          <w:i w:val="0"/>
          <w:iCs/>
        </w:rPr>
      </w:pPr>
      <w:r>
        <w:rPr>
          <w:i w:val="0"/>
          <w:iCs/>
        </w:rPr>
        <w:t>Journal de travail</w:t>
      </w:r>
      <w:bookmarkStart w:id="35" w:name="_GoBack"/>
      <w:bookmarkEnd w:id="35"/>
    </w:p>
    <w:p w:rsidR="000C04E2" w:rsidRDefault="000C04E2" w:rsidP="000C04E2"/>
    <w:tbl>
      <w:tblPr>
        <w:tblW w:w="10489" w:type="dxa"/>
        <w:tblInd w:w="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1843"/>
        <w:gridCol w:w="709"/>
        <w:gridCol w:w="3544"/>
        <w:gridCol w:w="2409"/>
      </w:tblGrid>
      <w:tr w:rsidR="002637B7" w:rsidRPr="002637B7" w:rsidTr="002637B7">
        <w:trPr>
          <w:trHeight w:val="4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C04E2" w:rsidRPr="002637B7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bookmarkStart w:id="36" w:name="RANGE!A6"/>
            <w:r w:rsidRPr="002637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Jour</w:t>
            </w:r>
            <w:bookmarkEnd w:id="36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C04E2" w:rsidRPr="002637B7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2637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Semaine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C04E2" w:rsidRPr="002637B7" w:rsidRDefault="002637B7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De quand à quand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C04E2" w:rsidRPr="002637B7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2637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Type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C04E2" w:rsidRPr="002637B7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2637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Description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C04E2" w:rsidRPr="002637B7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</w:pPr>
            <w:r w:rsidRPr="002637B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fr-CH"/>
              </w:rPr>
              <w:t>Remarques</w:t>
            </w:r>
          </w:p>
        </w:tc>
      </w:tr>
      <w:tr w:rsidR="000C04E2" w:rsidRPr="002637B7" w:rsidTr="002637B7">
        <w:trPr>
          <w:trHeight w:val="288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4E2" w:rsidRPr="002637B7" w:rsidRDefault="00DF7933" w:rsidP="0003765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03.03.2023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4E2" w:rsidRPr="002637B7" w:rsidRDefault="00AB3DE7" w:rsidP="0003765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4E2" w:rsidRPr="002637B7" w:rsidRDefault="002637B7" w:rsidP="00612EBD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8:05-10</w:t>
            </w:r>
            <w:r w:rsidR="00612EBD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:50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4E2" w:rsidRPr="002637B7" w:rsidRDefault="00AB3DE7" w:rsidP="0003765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doc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4E2" w:rsidRPr="002637B7" w:rsidRDefault="000C04E2" w:rsidP="00037653">
            <w:pPr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 </w:t>
            </w:r>
            <w:r w:rsidR="00AB3DE7"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Compléter le journal de bord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4E2" w:rsidRPr="002637B7" w:rsidRDefault="000C04E2" w:rsidP="00037653">
            <w:pPr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 </w:t>
            </w:r>
            <w:r w:rsidR="00AB3DE7"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-</w:t>
            </w:r>
          </w:p>
        </w:tc>
      </w:tr>
      <w:tr w:rsidR="00AB3DE7" w:rsidRPr="002637B7" w:rsidTr="002637B7">
        <w:trPr>
          <w:trHeight w:val="28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DE7" w:rsidRPr="002637B7" w:rsidRDefault="00E876BC" w:rsidP="0003765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03.03.2023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DE7" w:rsidRPr="002637B7" w:rsidRDefault="00E876BC" w:rsidP="0003765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DE7" w:rsidRPr="002637B7" w:rsidRDefault="00612EBD" w:rsidP="0003765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11:10-12:10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DE7" w:rsidRPr="002637B7" w:rsidRDefault="00E876BC" w:rsidP="0003765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code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DE7" w:rsidRPr="002637B7" w:rsidRDefault="00E876BC" w:rsidP="00037653">
            <w:pPr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 xml:space="preserve"> Ajouter le meilleur score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DE7" w:rsidRPr="002637B7" w:rsidRDefault="00E876BC" w:rsidP="00037653">
            <w:pPr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</w:pPr>
            <w:r w:rsidRPr="002637B7">
              <w:rPr>
                <w:rFonts w:ascii="Calibri" w:hAnsi="Calibri" w:cs="Calibri"/>
                <w:color w:val="000000"/>
                <w:sz w:val="16"/>
                <w:szCs w:val="16"/>
                <w:lang w:val="fr-CH" w:eastAsia="fr-CH"/>
              </w:rPr>
              <w:t>-</w:t>
            </w:r>
          </w:p>
        </w:tc>
      </w:tr>
    </w:tbl>
    <w:p w:rsidR="000C04E2" w:rsidRDefault="00AC6C8A" w:rsidP="00591119">
      <w:pPr>
        <w:rPr>
          <w:rFonts w:ascii="Arial Rounded MT Bold" w:hAnsi="Arial Rounded MT Bold"/>
          <w:szCs w:val="14"/>
        </w:rPr>
      </w:pPr>
      <w:r>
        <w:rPr>
          <w:rFonts w:ascii="Arial Rounded MT Bold" w:hAnsi="Arial Rounded MT Bold"/>
          <w:szCs w:val="14"/>
        </w:rPr>
        <w:t>S</w:t>
      </w:r>
      <w:r w:rsidR="00AB3DE7">
        <w:rPr>
          <w:rFonts w:ascii="Arial Rounded MT Bold" w:hAnsi="Arial Rounded MT Bold"/>
          <w:szCs w:val="14"/>
        </w:rPr>
        <w:t>core</w:t>
      </w:r>
    </w:p>
    <w:p w:rsidR="00801A6A" w:rsidRDefault="00801A6A">
      <w:pPr>
        <w:rPr>
          <w:rFonts w:ascii="Arial Rounded MT Bold" w:hAnsi="Arial Rounded MT Bold"/>
          <w:szCs w:val="14"/>
        </w:rPr>
      </w:pPr>
      <w:r>
        <w:rPr>
          <w:rFonts w:ascii="Arial Rounded MT Bold" w:hAnsi="Arial Rounded MT Bold"/>
          <w:szCs w:val="14"/>
        </w:rPr>
        <w:br w:type="page"/>
      </w:r>
    </w:p>
    <w:p w:rsidR="00AC6C8A" w:rsidRDefault="00AC6C8A" w:rsidP="00591119">
      <w:pPr>
        <w:rPr>
          <w:rFonts w:ascii="Arial Rounded MT Bold" w:hAnsi="Arial Rounded MT Bold"/>
          <w:szCs w:val="14"/>
        </w:rPr>
      </w:pPr>
    </w:p>
    <w:p w:rsidR="00AC6C8A" w:rsidRDefault="00AC6C8A" w:rsidP="00AC6C8A">
      <w:pPr>
        <w:pStyle w:val="Titre1"/>
      </w:pPr>
      <w:r>
        <w:t>Ajouts supplémentaires</w:t>
      </w:r>
    </w:p>
    <w:p w:rsidR="00801A6A" w:rsidRPr="00801A6A" w:rsidRDefault="00801A6A" w:rsidP="00801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87"/>
        <w:gridCol w:w="1891"/>
        <w:gridCol w:w="6816"/>
      </w:tblGrid>
      <w:tr w:rsidR="00FD7371" w:rsidRPr="00AC6C8A" w:rsidTr="00AC6C8A">
        <w:tc>
          <w:tcPr>
            <w:tcW w:w="1555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 xml:space="preserve">Date 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>Nom</w:t>
            </w:r>
          </w:p>
        </w:tc>
        <w:tc>
          <w:tcPr>
            <w:tcW w:w="6371" w:type="dxa"/>
            <w:shd w:val="clear" w:color="auto" w:fill="D0CECE" w:themeFill="background2" w:themeFillShade="E6"/>
          </w:tcPr>
          <w:p w:rsidR="00AC6C8A" w:rsidRPr="00AC6C8A" w:rsidRDefault="00AC6C8A" w:rsidP="00AC6C8A">
            <w:r>
              <w:t>description</w:t>
            </w:r>
          </w:p>
        </w:tc>
      </w:tr>
      <w:tr w:rsidR="00FD7371" w:rsidTr="00801A6A">
        <w:trPr>
          <w:trHeight w:val="6412"/>
        </w:trPr>
        <w:tc>
          <w:tcPr>
            <w:tcW w:w="1555" w:type="dxa"/>
          </w:tcPr>
          <w:p w:rsidR="00AC6C8A" w:rsidRDefault="00AC6C8A" w:rsidP="00AC6C8A">
            <w:r>
              <w:t>07.03.2023</w:t>
            </w:r>
          </w:p>
        </w:tc>
        <w:tc>
          <w:tcPr>
            <w:tcW w:w="2268" w:type="dxa"/>
          </w:tcPr>
          <w:p w:rsidR="00AC6C8A" w:rsidRDefault="00801A6A" w:rsidP="00AC6C8A">
            <w:r>
              <w:t>Préférences</w:t>
            </w:r>
          </w:p>
        </w:tc>
        <w:tc>
          <w:tcPr>
            <w:tcW w:w="6371" w:type="dxa"/>
          </w:tcPr>
          <w:p w:rsidR="00AC6C8A" w:rsidRDefault="00801A6A" w:rsidP="00AC6C8A">
            <w:r>
              <w:t>Ajout d’un bouton préférences qui permettra de configurer les options tel qu’une couleur différente pour la nouvelle case et la réinitialisation du score.</w:t>
            </w:r>
          </w:p>
          <w:p w:rsidR="00FD7371" w:rsidRDefault="00FD7371" w:rsidP="00AC6C8A">
            <w:r>
              <w:rPr>
                <w:noProof/>
                <w:lang w:val="fr-CH" w:eastAsia="ko-KR" w:bidi="si-LK"/>
              </w:rPr>
              <w:drawing>
                <wp:inline distT="0" distB="0" distL="0" distR="0">
                  <wp:extent cx="4188803" cy="4315061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48_maquette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722" cy="432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C8A" w:rsidRPr="00287210" w:rsidRDefault="00AC6C8A" w:rsidP="00AC6C8A">
      <w:r>
        <w:t xml:space="preserve"> </w:t>
      </w:r>
    </w:p>
    <w:sectPr w:rsidR="00AC6C8A" w:rsidRPr="00287210" w:rsidSect="00E876BC">
      <w:headerReference w:type="default" r:id="rId13"/>
      <w:footerReference w:type="default" r:id="rId14"/>
      <w:pgSz w:w="11906" w:h="16838" w:code="9"/>
      <w:pgMar w:top="1418" w:right="1418" w:bottom="1418" w:left="28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EDC" w:rsidRDefault="003D2EDC">
      <w:r>
        <w:separator/>
      </w:r>
    </w:p>
  </w:endnote>
  <w:endnote w:type="continuationSeparator" w:id="0">
    <w:p w:rsidR="003D2EDC" w:rsidRDefault="003D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0E1" w:rsidRDefault="001B0D00" w:rsidP="006440E1">
    <w:pPr>
      <w:pStyle w:val="Pieddepage"/>
    </w:pPr>
    <w:sdt>
      <w:sdtPr>
        <w:id w:val="-1441522568"/>
        <w:docPartObj>
          <w:docPartGallery w:val="Page Numbers (Bottom of Page)"/>
          <w:docPartUnique/>
        </w:docPartObj>
      </w:sdtPr>
      <w:sdtEndPr/>
      <w:sdtContent>
        <w:r w:rsidR="006440E1">
          <w:t>Martin Glauser</w:t>
        </w:r>
        <w:r w:rsidR="006440E1">
          <w:tab/>
        </w:r>
        <w:r w:rsidR="006440E1">
          <w:fldChar w:fldCharType="begin"/>
        </w:r>
        <w:r w:rsidR="006440E1">
          <w:instrText>PAGE   \* MERGEFORMAT</w:instrText>
        </w:r>
        <w:r w:rsidR="006440E1">
          <w:fldChar w:fldCharType="separate"/>
        </w:r>
        <w:r w:rsidR="00CC2D0C">
          <w:rPr>
            <w:noProof/>
          </w:rPr>
          <w:t>8</w:t>
        </w:r>
        <w:r w:rsidR="006440E1">
          <w:fldChar w:fldCharType="end"/>
        </w:r>
      </w:sdtContent>
    </w:sdt>
    <w:r w:rsidR="006440E1">
      <w:tab/>
      <w:t>24.02.2023</w:t>
    </w:r>
  </w:p>
  <w:p w:rsidR="00DB2183" w:rsidRPr="00322287" w:rsidRDefault="00DB2183" w:rsidP="00322287">
    <w:pPr>
      <w:pStyle w:val="Pieddepage"/>
      <w:pBdr>
        <w:top w:val="single" w:sz="4" w:space="23" w:color="auto"/>
      </w:pBdr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EDC" w:rsidRDefault="003D2EDC">
      <w:r>
        <w:separator/>
      </w:r>
    </w:p>
  </w:footnote>
  <w:footnote w:type="continuationSeparator" w:id="0">
    <w:p w:rsidR="003D2EDC" w:rsidRDefault="003D2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6440E1">
    <w:pPr>
      <w:pStyle w:val="En-tte"/>
      <w:pBdr>
        <w:bottom w:val="single" w:sz="4" w:space="1" w:color="auto"/>
      </w:pBdr>
      <w:rPr>
        <w:rFonts w:ascii="Impact" w:hAnsi="Impact"/>
        <w:sz w:val="36"/>
      </w:rPr>
    </w:pPr>
    <w:r>
      <w:rPr>
        <w:noProof/>
        <w:lang w:val="fr-CH" w:eastAsia="ko-KR" w:bidi="si-LK"/>
      </w:rPr>
      <w:drawing>
        <wp:anchor distT="0" distB="0" distL="114300" distR="114300" simplePos="0" relativeHeight="251656704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27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940F16"/>
    <w:multiLevelType w:val="hybridMultilevel"/>
    <w:tmpl w:val="D03046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27BCA"/>
    <w:multiLevelType w:val="hybridMultilevel"/>
    <w:tmpl w:val="B49680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9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1"/>
  </w:num>
  <w:num w:numId="20">
    <w:abstractNumId w:val="30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6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87"/>
    <w:rsid w:val="00046B84"/>
    <w:rsid w:val="0005613A"/>
    <w:rsid w:val="000720AF"/>
    <w:rsid w:val="000C04E2"/>
    <w:rsid w:val="000C7908"/>
    <w:rsid w:val="000F7745"/>
    <w:rsid w:val="00106180"/>
    <w:rsid w:val="00110ABF"/>
    <w:rsid w:val="00124E46"/>
    <w:rsid w:val="00130791"/>
    <w:rsid w:val="00164DB8"/>
    <w:rsid w:val="00172C7C"/>
    <w:rsid w:val="001B7271"/>
    <w:rsid w:val="001B7C29"/>
    <w:rsid w:val="001F0365"/>
    <w:rsid w:val="001F3FBE"/>
    <w:rsid w:val="001F6623"/>
    <w:rsid w:val="00205685"/>
    <w:rsid w:val="0020712A"/>
    <w:rsid w:val="00212505"/>
    <w:rsid w:val="00213BB2"/>
    <w:rsid w:val="00232E9F"/>
    <w:rsid w:val="0024287C"/>
    <w:rsid w:val="00245601"/>
    <w:rsid w:val="002637B7"/>
    <w:rsid w:val="00274746"/>
    <w:rsid w:val="00281546"/>
    <w:rsid w:val="00287210"/>
    <w:rsid w:val="00297836"/>
    <w:rsid w:val="002A1DB5"/>
    <w:rsid w:val="002B1F85"/>
    <w:rsid w:val="002C4C01"/>
    <w:rsid w:val="002C6F74"/>
    <w:rsid w:val="002E5622"/>
    <w:rsid w:val="002F39FF"/>
    <w:rsid w:val="00300590"/>
    <w:rsid w:val="00322287"/>
    <w:rsid w:val="003300EF"/>
    <w:rsid w:val="003328AE"/>
    <w:rsid w:val="00337744"/>
    <w:rsid w:val="00360243"/>
    <w:rsid w:val="00371ECE"/>
    <w:rsid w:val="00373E0A"/>
    <w:rsid w:val="00387E54"/>
    <w:rsid w:val="003938A6"/>
    <w:rsid w:val="003D2EDC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021"/>
    <w:rsid w:val="005143EF"/>
    <w:rsid w:val="00577704"/>
    <w:rsid w:val="00591119"/>
    <w:rsid w:val="005B43CB"/>
    <w:rsid w:val="005C5523"/>
    <w:rsid w:val="005D2FCF"/>
    <w:rsid w:val="005E1E76"/>
    <w:rsid w:val="005F2769"/>
    <w:rsid w:val="00603A63"/>
    <w:rsid w:val="00612EBD"/>
    <w:rsid w:val="006226C6"/>
    <w:rsid w:val="00637ABF"/>
    <w:rsid w:val="00641AD2"/>
    <w:rsid w:val="006440E1"/>
    <w:rsid w:val="00647782"/>
    <w:rsid w:val="006679E6"/>
    <w:rsid w:val="00682F47"/>
    <w:rsid w:val="00684B3D"/>
    <w:rsid w:val="006D5330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7F154A"/>
    <w:rsid w:val="00801A6A"/>
    <w:rsid w:val="00810BC9"/>
    <w:rsid w:val="00811908"/>
    <w:rsid w:val="0083170D"/>
    <w:rsid w:val="008658D9"/>
    <w:rsid w:val="00895B96"/>
    <w:rsid w:val="008B1EAB"/>
    <w:rsid w:val="008D7200"/>
    <w:rsid w:val="00905B66"/>
    <w:rsid w:val="009319BC"/>
    <w:rsid w:val="00992256"/>
    <w:rsid w:val="009F64CF"/>
    <w:rsid w:val="00A14804"/>
    <w:rsid w:val="00A3062E"/>
    <w:rsid w:val="00A70F6A"/>
    <w:rsid w:val="00AA0785"/>
    <w:rsid w:val="00AB003C"/>
    <w:rsid w:val="00AB3DE7"/>
    <w:rsid w:val="00AC6C8A"/>
    <w:rsid w:val="00AE470C"/>
    <w:rsid w:val="00B263B7"/>
    <w:rsid w:val="00B26548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C2D0C"/>
    <w:rsid w:val="00CD19ED"/>
    <w:rsid w:val="00CD212A"/>
    <w:rsid w:val="00CF39A8"/>
    <w:rsid w:val="00D069EA"/>
    <w:rsid w:val="00D14A10"/>
    <w:rsid w:val="00D23E24"/>
    <w:rsid w:val="00D57F3E"/>
    <w:rsid w:val="00D95B11"/>
    <w:rsid w:val="00DA4CCB"/>
    <w:rsid w:val="00DB2183"/>
    <w:rsid w:val="00DB4900"/>
    <w:rsid w:val="00DF7933"/>
    <w:rsid w:val="00E109AA"/>
    <w:rsid w:val="00E30CDF"/>
    <w:rsid w:val="00E42F56"/>
    <w:rsid w:val="00E63311"/>
    <w:rsid w:val="00E876BC"/>
    <w:rsid w:val="00EB6CCB"/>
    <w:rsid w:val="00ED3A54"/>
    <w:rsid w:val="00ED50C4"/>
    <w:rsid w:val="00F028FF"/>
    <w:rsid w:val="00F209E9"/>
    <w:rsid w:val="00F4663F"/>
    <w:rsid w:val="00F53ED8"/>
    <w:rsid w:val="00F760A9"/>
    <w:rsid w:val="00FC02AA"/>
    <w:rsid w:val="00FC3419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0B611571"/>
  <w14:defaultImageDpi w14:val="300"/>
  <w15:chartTrackingRefBased/>
  <w15:docId w15:val="{92259FAB-255A-4F21-8386-B0FADA86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character" w:customStyle="1" w:styleId="PieddepageCar">
    <w:name w:val="Pied de page Car"/>
    <w:basedOn w:val="Policepardfaut"/>
    <w:link w:val="Pieddepage"/>
    <w:uiPriority w:val="99"/>
    <w:rsid w:val="00322287"/>
    <w:rPr>
      <w:rFonts w:ascii="Arial" w:hAnsi="Arial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6440E1"/>
    <w:rPr>
      <w:rFonts w:ascii="Arial" w:hAnsi="Arial"/>
      <w:sz w:val="24"/>
    </w:rPr>
  </w:style>
  <w:style w:type="paragraph" w:styleId="Paragraphedeliste">
    <w:name w:val="List Paragraph"/>
    <w:basedOn w:val="Normal"/>
    <w:uiPriority w:val="72"/>
    <w:rsid w:val="00514021"/>
    <w:pPr>
      <w:ind w:left="720"/>
      <w:contextualSpacing/>
    </w:pPr>
  </w:style>
  <w:style w:type="character" w:customStyle="1" w:styleId="markedcontent">
    <w:name w:val="markedcontent"/>
    <w:basedOn w:val="Policepardfaut"/>
    <w:rsid w:val="00072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.GLAUSER\Documents\Doc_projet_2048_Martin_Glauser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1BCA9-1703-49F2-8786-CC1E4748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Doc_projet_2048_Martin_Glauser</Template>
  <TotalTime>1</TotalTime>
  <Pages>8</Pages>
  <Words>1036</Words>
  <Characters>6334</Characters>
  <Application>Microsoft Office Word</Application>
  <DocSecurity>4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7356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GLAUSER Martin</dc:creator>
  <cp:keywords/>
  <cp:lastModifiedBy>GLAUSER Martin</cp:lastModifiedBy>
  <cp:revision>2</cp:revision>
  <cp:lastPrinted>2004-09-01T12:58:00Z</cp:lastPrinted>
  <dcterms:created xsi:type="dcterms:W3CDTF">2023-03-07T09:46:00Z</dcterms:created>
  <dcterms:modified xsi:type="dcterms:W3CDTF">2023-03-07T09:46:00Z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